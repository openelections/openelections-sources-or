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PRECINCT REPORT       Baker County, Oregon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Run Date:06/01/18     Primary Election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RUN TIME:09:38 AM     May 15, 2018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STATISTICS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0001 01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VOTES  PERCENT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1185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DEMOCRAT .  .  .  .  .    254   21.43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INDEPENDENT .  .  .  .     58    4.89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REPUBLICAN  .  .  .  .    507   42.78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NONPARTISAN .  .  .  .    366   30.89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TOTAL.  .  .  .  .  .  .  .    513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DEMOCRAT.  .  .  .  .  .  .    127   24.76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INDEPENDENT.  .  .  .  .  .     25    4.87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REPUBLICAN .  .  .  .  .  .    299   58.28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NONPARTISAN.  .  .  .  .  .     62   12.09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TOTAL  .  .  .  .  .  .  .          43.29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DEMOCRAT  .  .  .  .  .  .          50.00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INDEPENDENT  .  .  .  .  .          43.10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REPUBLICAN.  .  .  .  .  .          58.97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NONPARTISAN  .  .  .  .  .          16.94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</w:t>
      </w:r>
    </w:p>
    <w:p w:rsidR="0019469F" w:rsidRDefault="0019469F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lastRenderedPageBreak/>
        <w:t>********** (Democrat)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Eric Burnette .  .  .  .  .  .  .  .  .  .      6    5.77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Michael Byrne .  .  .  .  .  .  .  .  .  .      6    5.77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Tim S White.  .  .  .  .  .  .  .  .  .  .      9    8.65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Raz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Mason  .  .  .  .  .  .  .  .  .  .  .      7    6.73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Jamie McLeod-Skinner.  .  .  .  .  .  .  .     22   21.15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James (Jim)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Crary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   25   24.04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Jennifer (Jenni)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Neahring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   25   24.04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4    3.85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Ed Jones.  .  .  .  .  .  .  .  .  .  .  .     26   22.41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Kate Brown .  .  .  .  .  .  .  .  .  .  .     59   50.86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Candace Neville  .  .  .  .  .  .  .  .  .     18   15.52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13   11.21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Senator, 30th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Solea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Kabakov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 71   95.95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3    4.05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NO CANDIDATE FILED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9  100.00</w:t>
      </w:r>
    </w:p>
    <w:p w:rsidR="0019469F" w:rsidRDefault="0019469F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(Republican)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Randy Pollock .  .  .  .  .  .  .  .  .  .     20    7.12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 Walden.  .  .  .  .  .  .  .  .  .  .    206   73.31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Paul J Romero Jr .  .  .  .  .  .  .  .  .     54   19.22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.36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Knute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Buehler .  .  .  .  .  .  .  .  .  .    111   38.54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Keenan W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Bohach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 .  .  .  .  .  .  .  .  .      1     .35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 C Wooldridge.  .  .  .  .  .  .  .  .     62   21.53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Jonathan I Edwards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lll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David W Stauffer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Jeff Smith .  .  .  .  .  .  .  .  .  .  .      4    1.39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Jack W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Tacy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.  .      4    1.39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Brett Hyland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Bruce Cuff .  .  .  .  .  .  .  .  .  .  .     15    5.21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Sam Carpenter .  .  .  .  .  .  .  .  .  .     89   30.90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 .69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Senator, 30th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Cliff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Bentz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.  .    235   99.58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.42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Lynn P Findley.  .  .  .  .  .  .  .  .  .    190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</w:t>
      </w:r>
    </w:p>
    <w:p w:rsidR="0019469F" w:rsidRDefault="0019469F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lastRenderedPageBreak/>
        <w:t>********** (Independent)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Mark R Roberts.  .  .  .  .  .  .  .  .  .     12   63.16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7   36.84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Dan (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Mr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P)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Pistoresi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Skye J Allen  .  .  .  .  .  .  .  .  .  .      2   10.53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Patrick Starnes  .  .  .  .  .  .  .  .  .      5   26.32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12   63.16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NO CANDIDATE FILED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6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</w:t>
      </w:r>
    </w:p>
    <w:p w:rsidR="0019469F" w:rsidRDefault="0019469F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********** (NONPARTISAN)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Comm. of the Bureau of Labor and Ind.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Lou Ogden  .  .  .  .  .  .  .  .  .  .  .    162   43.20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Val Hoyle  .  .  .  .  .  .  .  .  .  .  .    115   30.67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Jack Howard.  .  .  .  .  .  .  .  .  .  .     98   26.13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Supreme Court, Position 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Van Pounds .  .  .  .  .  .  .  .  .  .  .    147   38.99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Meagan A Flynn.  .  .  .  .  .  .  .  .  .    230   61.01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Supreme Court, Position 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Rebecca Duncan.  .  .  .  .  .  .  .  .  .    296   99.66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.34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10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Rex Armstrong .  .  .  .  .  .  .  .  .  .    211   57.18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Kyle L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Krohn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 .  .  .  .  .  .  .  .  .  .    158   42.82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James (Jim) C Egan  .  .  .  .  .  .  .  .    296   99.66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.34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Erika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Hadlock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286   99.65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.35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Circuit Court, 8th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Gregory L Baxter .  .  .  .  .  .  .  .  .    380   98.19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7    1.81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Default="0019469F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PRECINCT REPORT       Baker County, Oregon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Run Date:06/01/18     Primary Election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RUN TIME:09:38 AM     May 15, 2018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STATISTICS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0002 02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VOTES  PERCENT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1181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DEMOCRAT .  .  .  .  .    229   19.39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INDEPENDENT .  .  .  .     81    6.86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REPUBLICAN  .  .  .  .    442   37.43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NONPARTISAN .  .  .  .    429   36.33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TOTAL.  .  .  .  .  .  .  .    430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DEMOCRAT.  .  .  .  .  .  .    111   25.81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INDEPENDENT.  .  .  .  .  .     26    6.05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REPUBLICAN .  .  .  .  .  .    231   53.72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NONPARTISAN.  .  .  .  .  .     62   14.42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TOTAL  .  .  .  .  .  .  .          36.41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DEMOCRAT  .  .  .  .  .  .          48.47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INDEPENDENT  .  .  .  .  .          32.10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REPUBLICAN.  .  .  .  .  .          52.26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NONPARTISAN  .  .  .  .  .          14.45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(Democrat)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Eric Burnette .  .  .  .  .  .  .  .  .  .      5    5.81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Michael Byrne .  .  .  .  .  .  .  .  .  .      4    4.65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Tim S White.  .  .  .  .  .  .  .  .  .  .      3    3.49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Raz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Mason  .  .  .  .  .  .  .  .  .  .  .      8    9.30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Jamie McLeod-Skinner.  .  .  .  .  .  .  .     16   18.60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James (Jim)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Crary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   21   24.42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Jennifer (Jenni)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Neahring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   24   27.91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5    5.81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Ed Jones.  .  .  .  .  .  .  .  .  .  .  .     25   24.51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Kate Brown .  .  .  .  .  .  .  .  .  .  .     59   57.84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Candace Neville  .  .  .  .  .  .  .  .  .      9    8.82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9    8.82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Senator, 30th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Solea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Kabakov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 65   95.59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3    4.41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NO CANDIDATE FILED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11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</w:t>
      </w:r>
    </w:p>
    <w:p w:rsidR="0019469F" w:rsidRDefault="0019469F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lastRenderedPageBreak/>
        <w:t>********** (Republican)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Randy Pollock .  .  .  .  .  .  .  .  .  .     18    8.26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 Walden.  .  .  .  .  .  .  .  .  .  .    169   77.52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Paul J Romero Jr .  .  .  .  .  .  .  .  .     30   13.76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.46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Knute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Buehler .  .  .  .  .  .  .  .  .  .     87   39.19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Keenan W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Bohach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 .  .  .  .  .  .  .  .  .      1     .45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 C Wooldridge.  .  .  .  .  .  .  .  .     59   26.58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Jonathan I Edwards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lll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David W Stauffer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Jeff Smith .  .  .  .  .  .  .  .  .  .  .      5    2.25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Jack W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Tacy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.  .      1     .45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Brett Hyland  .  .  .  .  .  .  .  .  .  .      2     .90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Bruce Cuff .  .  .  .  .  .  .  .  .  .  .      4    1.80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Sam Carpenter .  .  .  .  .  .  .  .  .  .     62   27.93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.45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Senator, 30th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Cliff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Bentz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.  .    190   99.48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.52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Lynn P Findley.  .  .  .  .  .  .  .  .  .    166   99.40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.60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</w:t>
      </w:r>
    </w:p>
    <w:p w:rsidR="0019469F" w:rsidRDefault="0019469F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********** (Independent)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Mark R Roberts.  .  .  .  .  .  .  .  .  .     11   73.33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4   26.67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Dan (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Mr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P)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Pistoresi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    2   10.53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Skye J Allen  .  .  .  .  .  .  .  .  .  .      3   15.79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Patrick Starnes  .  .  .  .  .  .  .  .  .      3   15.79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11   57.89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NO CANDIDATE FILED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3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</w:t>
      </w:r>
    </w:p>
    <w:p w:rsidR="0019469F" w:rsidRDefault="0019469F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********** (NONPARTISAN)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Comm. of the Bureau of Labor and Ind.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Lou Ogden  .  .  .  .  .  .  .  .  .  .  .    124   37.46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Val Hoyle  .  .  .  .  .  .  .  .  .  .  .    137   41.39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Jack Howard.  .  .  .  .  .  .  .  .  .  .     70   21.15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Supreme Court, Position 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Van Pounds .  .  .  .  .  .  .  .  .  .  .    101   30.61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Meagan A Flynn.  .  .  .  .  .  .  .  .  .    229   69.39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Supreme Court, Position 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Rebecca Duncan.  .  .  .  .  .  .  .  .  .    271   99.63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.37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10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Rex Armstrong .  .  .  .  .  .  .  .  .  .    184   57.50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Kyle L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Krohn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 .  .  .  .  .  .  .  .  .  .    136   42.50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James (Jim) C Egan  .  .  .  .  .  .  .  .    275   99.28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 .72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Erika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Hadlock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256   98.84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3    1.16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Circuit Court, 8th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Gregory L Baxter .  .  .  .  .  .  .  .  .    339   99.41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 .59</w:t>
      </w:r>
    </w:p>
    <w:p w:rsidR="0019469F" w:rsidRDefault="0019469F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PRECINCT REPORT       Baker County, Oregon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Run Date:06/01/18     Primary Election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RUN TIME:09:38 AM     May 15, 2018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STATISTICS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0003 03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VOTES  PERCENT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1293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DEMOCRAT .  .  .  .  .    239   18.48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INDEPENDENT .  .  .  .     53    4.10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REPUBLICAN  .  .  .  .    535   41.38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NONPARTISAN .  .  .  .    466   36.04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TOTAL.  .  .  .  .  .  .  .    507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DEMOCRAT.  .  .  .  .  .  .    113   22.29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INDEPENDENT.  .  .  .  .  .     12    2.37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REPUBLICAN .  .  .  .  .  .    306   60.36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NONPARTISAN.  .  .  .  .  .     76   14.99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TOTAL  .  .  .  .  .  .  .          39.21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DEMOCRAT  .  .  .  .  .  .          47.28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INDEPENDENT  .  .  .  .  .          22.64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REPUBLICAN.  .  .  .  .  .          57.20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NONPARTISAN  .  .  .  .  .          16.31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(Democrat)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Eric Burnette .  .  .  .  .  .  .  .  .  .      3    3.16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Michael Byrne .  .  .  .  .  .  .  .  .  .      5    5.26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Tim S White.  .  .  .  .  .  .  .  .  .  .      6    6.32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Raz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Mason  .  .  .  .  .  .  .  .  .  .  .     11   11.58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Jamie McLeod-Skinner.  .  .  .  .  .  .  .     25   26.32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James (Jim)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Crary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   22   23.16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Jennifer (Jenni)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Neahring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   19   20.00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4    4.21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Ed Jones.  .  .  .  .  .  .  .  .  .  .  .     21   19.44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Kate Brown .  .  .  .  .  .  .  .  .  .  .     62   57.41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Candace Neville  .  .  .  .  .  .  .  .  .     17   15.74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8    7.41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Senator, 30th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Solea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Kabakov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 69   92.00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6    8.00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NO CANDIDATE FILED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16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</w:t>
      </w:r>
    </w:p>
    <w:p w:rsidR="0019469F" w:rsidRDefault="0019469F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********** (Republican)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Randy Pollock .  .  .  .  .  .  .  .  .  .     21    7.32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 Walden.  .  .  .  .  .  .  .  .  .  .    208   72.47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Paul J Romero Jr .  .  .  .  .  .  .  .  .     55   19.16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3    1.05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Knute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Buehler .  .  .  .  .  .  .  .  .  .     98   33.79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Keenan W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Bohach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 .  .  .  .  .  .  .  .  .      1     .34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 C Wooldridge.  .  .  .  .  .  .  .  .     58   20.00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Jonathan I Edwards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lll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David W Stauffer .  .  .  .  .  .  .  .  .      2     .69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Jeff Smith .  .  .  .  .  .  .  .  .  .  .      3    1.03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Jack W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Tacy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Brett Hyland  .  .  .  .  .  .  .  .  .  .      1     .34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Bruce Cuff .  .  .  .  .  .  .  .  .  .  .      6    2.07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Sam Carpenter .  .  .  .  .  .  .  .  .  .    120   41.38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.34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Senator, 30th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Cliff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Bentz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.  .    241   97.97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5    2.03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Lynn P Findley.  .  .  .  .  .  .  .  .  .    201   98.53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3    1.47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</w:p>
    <w:p w:rsidR="0019469F" w:rsidRDefault="0019469F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********** (Independent)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Mark R Roberts.  .  .  .  .  .  .  .  .  .      5   55.56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4   44.44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Dan (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Mr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P)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Pistoresi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    1   11.11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Skye J Allen  .  .  .  .  .  .  .  .  .  .      1   11.11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Patrick Starnes  .  .  .  .  .  .  .  .  .      2   22.22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5   55.56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NO CANDIDATE FILED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</w:t>
      </w:r>
    </w:p>
    <w:p w:rsidR="0019469F" w:rsidRDefault="0019469F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lastRenderedPageBreak/>
        <w:t>********** (NONPARTISAN)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Comm. of the Bureau of Labor and Ind.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Lou Ogden  .  .  .  .  .  .  .  .  .  .  .    160   43.48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Val Hoyle  .  .  .  .  .  .  .  .  .  .  .    114   30.98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Jack Howard.  .  .  .  .  .  .  .  .  .  .     93   25.27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.27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Supreme Court, Position 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Van Pounds .  .  .  .  .  .  .  .  .  .  .    153   41.58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Meagan A Flynn.  .  .  .  .  .  .  .  .  .    213   57.88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 .54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Supreme Court, Position 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Rebecca Duncan.  .  .  .  .  .  .  .  .  .    292   97.01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9    2.99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10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Rex Armstrong .  .  .  .  .  .  .  .  .  .    214   58.31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Kyle L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Krohn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 .  .  .  .  .  .  .  .  .  .    151   41.14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 .54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James (Jim) C Egan  .  .  .  .  .  .  .  .    291   99.32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 .68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Erika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Hadlock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277   98.23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5    1.77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Circuit Court, 8th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Gregory L Baxter .  .  .  .  .  .  .  .  .    381   98.45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6    1.55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Default="0019469F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PRECINCT REPORT       Baker County, Oregon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Run Date:06/01/18     Primary Election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RUN TIME:09:38 AM     May 15, 2018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STATISTICS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0004 04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VOTES  PERCENT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1497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DEMOCRAT .  .  .  .  .    283   18.90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INDEPENDENT .  .  .  .     85    5.68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REPUBLICAN  .  .  .  .    619   41.35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NONPARTISAN .  .  .  .    510   34.07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TOTAL.  .  .  .  .  .  .  .    617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DEMOCRAT.  .  .  .  .  .  .    144   23.34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INDEPENDENT.  .  .  .  .  .     30    4.86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REPUBLICAN .  .  .  .  .  .    356   57.70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NONPARTISAN.  .  .  .  .  .     87   14.10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TOTAL  .  .  .  .  .  .  .          41.22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DEMOCRAT  .  .  .  .  .  .          50.88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INDEPENDENT  .  .  .  .  .          35.29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REPUBLICAN.  .  .  .  .  .          57.51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NONPARTISAN  .  .  .  .  .          17.06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(Democrat)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Eric Burnette .  .  .  .  .  .  .  .  .  .     13   10.40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Michael Byrne .  .  .  .  .  .  .  .  .  .     14   11.20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Tim S White.  .  .  .  .  .  .  .  .  .  .      6    4.80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Raz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Mason  .  .  .  .  .  .  .  .  .  .  .      4    3.20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Jamie McLeod-Skinner.  .  .  .  .  .  .  .     22   17.60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James (Jim)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Crary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   31   24.80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Jennifer (Jenni)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Neahring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   32   25.60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3    2.40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Ed Jones.  .  .  .  .  .  .  .  .  .  .  .     39   28.89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Kate Brown .  .  .  .  .  .  .  .  .  .  .     69   51.11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Candace Neville  .  .  .  .  .  .  .  .  .     16   11.85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11    8.15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Senator, 30th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Solea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Kabakov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 84   94.38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5    5.62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NO CANDIDATE FILED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8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</w:t>
      </w:r>
    </w:p>
    <w:p w:rsidR="0019469F" w:rsidRDefault="0019469F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********** (Republican)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Randy Pollock .  .  .  .  .  .  .  .  .  .     11    3.32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 Walden.  .  .  .  .  .  .  .  .  .  .    268   80.97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Paul J Romero Jr .  .  .  .  .  .  .  .  .     51   15.41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.30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Knute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Buehler .  .  .  .  .  .  .  .  .  .    146   43.07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Keenan W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Bohach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 C Wooldridge.  .  .  .  .  .  .  .  .     56   16.52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Jonathan I Edwards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lll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    3     .88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David W Stauffer .  .  .  .  .  .  .  .  .      3     .88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Jeff Smith .  .  .  .  .  .  .  .  .  .  .      5    1.47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Jack W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Tacy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.  .      1     .29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Brett Hyland  .  .  .  .  .  .  .  .  .  .      1     .29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Bruce Cuff .  .  .  .  .  .  .  .  .  .  .      5    1.47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Sam Carpenter .  .  .  .  .  .  .  .  .  .    118   34.81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.29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Senator, 30th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Cliff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Bentz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.  .    293   99.32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 .68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Lynn P Findley.  .  .  .  .  .  .  .  .  .    243   99.59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.41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</w:p>
    <w:p w:rsidR="0019469F" w:rsidRDefault="0019469F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********** (Independent)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Mark R Roberts.  .  .  .  .  .  .  .  .  .     19   82.61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4   17.39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Dan (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Mr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P)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Pistoresi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    1    4.35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Skye J Allen  .  .  .  .  .  .  .  .  .  .      1    4.35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Patrick Starnes  .  .  .  .  .  .  .  .  .     13   56.52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8   34.78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NO CANDIDATE FILED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4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</w:p>
    <w:p w:rsidR="0019469F" w:rsidRDefault="0019469F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********** (NONPARTISAN)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Comm. of the Bureau of Labor and Ind.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Lou Ogden  .  .  .  .  .  .  .  .  .  .  .    189   41.45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Val Hoyle  .  .  .  .  .  .  .  .  .  .  .    151   33.11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Jack Howard.  .  .  .  .  .  .  .  .  .  .    116   25.44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Supreme Court, Position 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Van Pounds .  .  .  .  .  .  .  .  .  .  .    169   36.82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Meagan A Flynn.  .  .  .  .  .  .  .  .  .    290   63.18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Supreme Court, Position 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Rebecca Duncan.  .  .  .  .  .  .  .  .  .    376   99.21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3     .79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10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Rex Armstrong .  .  .  .  .  .  .  .  .  .    282   63.51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Kyle L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Krohn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 .  .  .  .  .  .  .  .  .  .    160   36.04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 .45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James (Jim) C Egan  .  .  .  .  .  .  .  .    372   99.47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 .53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Erika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Hadlock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358   99.44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 .56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Circuit Court, 8th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Gregory L Baxter .  .  .  .  .  .  .  .  .    465   97.89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10    2.11</w:t>
      </w:r>
    </w:p>
    <w:p w:rsidR="0019469F" w:rsidRDefault="0019469F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PRECINCT REPORT       Baker County, Oregon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Run Date:06/01/18     Primary Election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RUN TIME:09:38 AM     May 15, 2018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STATISTICS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0005 05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VOTES  PERCENT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1555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DEMOCRAT .  .  .  .  .    298   19.16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INDEPENDENT .  .  .  .     73    4.69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REPUBLICAN  .  .  .  .    681   43.79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NONPARTISAN .  .  .  .    503   32.35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TOTAL.  .  .  .  .  .  .  .    698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DEMOCRAT.  .  .  .  .  .  .    151   21.63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INDEPENDENT.  .  .  .  .  .     29    4.15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REPUBLICAN .  .  .  .  .  .    432   61.89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NONPARTISAN.  .  .  .  .  .     86   12.32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TOTAL  .  .  .  .  .  .  .          44.89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DEMOCRAT  .  .  .  .  .  .          50.67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INDEPENDENT  .  .  .  .  .          39.73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REPUBLICAN.  .  .  .  .  .          63.44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NONPARTISAN  .  .  .  .  .          17.10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(Democrat)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Eric Burnette .  .  .  .  .  .  .  .  .  .      8    6.78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Michael Byrne .  .  .  .  .  .  .  .  .  .      7    5.93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Tim S White.  .  .  .  .  .  .  .  .  .  .      8    6.78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Raz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Mason  .  .  .  .  .  .  .  .  .  .  .      6    5.08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Jamie McLeod-Skinner.  .  .  .  .  .  .  .     25   21.19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James (Jim)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Crary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   27   22.88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Jennifer (Jenni)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Neahring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   31   26.27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6    5.08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Ed Jones.  .  .  .  .  .  .  .  .  .  .  .     39   28.47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Kate Brown .  .  .  .  .  .  .  .  .  .  .     58   42.34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Candace Neville  .  .  .  .  .  .  .  .  .     24   17.52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16   11.68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Senator, 30th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Solea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Kabakov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 83   93.26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6    6.74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NO CANDIDATE FILED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10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</w:p>
    <w:p w:rsidR="0019469F" w:rsidRDefault="0019469F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********** (Republican)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Randy Pollock .  .  .  .  .  .  .  .  .  .     30    7.58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 Walden.  .  .  .  .  .  .  .  .  .  .    305   77.02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Paul J Romero Jr .  .  .  .  .  .  .  .  .     60   15.15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.25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Knute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Buehler .  .  .  .  .  .  .  .  .  .    151   37.19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Keenan W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Bohach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 .  .  .  .  .  .  .  .  .      2     .49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 C Wooldridge.  .  .  .  .  .  .  .  .     86   21.18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Jonathan I Edwards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lll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David W Stauffer .  .  .  .  .  .  .  .  .      2     .49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Jeff Smith .  .  .  .  .  .  .  .  .  .  .      4     .99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Jack W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Tacy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Brett Hyland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Bruce Cuff .  .  .  .  .  .  .  .  .  .  .      6    1.48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Sam Carpenter .  .  .  .  .  .  .  .  .  .    154   37.93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.25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Senator, 30th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Cliff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Bentz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.  .    360   99.72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.28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Lynn P Findley.  .  .  .  .  .  .  .  .  .    280   98.94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3    1.06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</w:p>
    <w:p w:rsidR="0019469F" w:rsidRDefault="0019469F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********** (Independent)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Mark R Roberts.  .  .  .  .  .  .  .  .  .     15   78.95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4   21.05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Dan (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Mr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P)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Pistoresi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    2   10.00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Skye J Allen  .  .  .  .  .  .  .  .  .  .      1    5.00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Patrick Starnes  .  .  .  .  .  .  .  .  .      3   15.00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14   70.00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NO CANDIDATE FILED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4  100.00</w:t>
      </w:r>
    </w:p>
    <w:p w:rsidR="0019469F" w:rsidRDefault="0019469F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(NONPARTISAN)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Comm. of the Bureau of Labor and Ind.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Lou Ogden  .  .  .  .  .  .  .  .  .  .  .    224   45.34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Val Hoyle  .  .  .  .  .  .  .  .  .  .  .    135   27.33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Jack Howard.  .  .  .  .  .  .  .  .  .  .    135   27.33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Supreme Court, Position 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Van Pounds .  .  .  .  .  .  .  .  .  .  .    205   42.27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Meagan A Flynn.  .  .  .  .  .  .  .  .  .    279   57.53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.21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Supreme Court, Position 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Rebecca Duncan.  .  .  .  .  .  .  .  .  .    412   99.04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4     .96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10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Rex Armstrong .  .  .  .  .  .  .  .  .  .    273   57.35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Kyle L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Krohn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 .  .  .  .  .  .  .  .  .  .    203   42.65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James (Jim) C Egan  .  .  .  .  .  .  .  .    397   99.50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 .50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Erika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Hadlock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385   99.48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 .52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Circuit Court, 8th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Gregory L Baxter .  .  .  .  .  .  .  .  .    551   99.10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5     .90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PRECINCT REPORT       Baker County, Oregon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Run Date:06/01/18     Primary Election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RUN TIME:09:38 AM     May 15, 2018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STATISTICS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0006 13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VOTES  PERCENT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 838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DEMOCRAT .  .  .  .  .    104   12.41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INDEPENDENT .  .  .  .     42    5.01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REPUBLICAN  .  .  .  .    504   60.14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NONPARTISAN .  .  .  .    188   22.43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TOTAL.  .  .  .  .  .  .  .    454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DEMOCRAT.  .  .  .  .  .  .     52   11.45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BALLOTS CAST - INDEPENDENT.  .  .  .  .  .     19    4.19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REPUBLICAN .  .  .  .  .  .    347   76.43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NONPARTISAN.  .  .  .  .  .     36    7.93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TOTAL  .  .  .  .  .  .  .          54.18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DEMOCRAT  .  .  .  .  .  .          50.00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INDEPENDENT  .  .  .  .  .          45.24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REPUBLICAN.  .  .  .  .  .          68.85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NONPARTISAN  .  .  .  .  .          19.15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(Democrat)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Eric Burnette .  .  .  .  .  .  .  .  .  .      1    2.70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Michael Byrne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Tim S White.  .  .  .  .  .  .  .  .  .  .      2    5.41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Raz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Mason  .  .  .  .  .  .  .  .  .  .  .      7   18.92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Jamie McLeod-Skinner.  .  .  .  .  .  .  .      7   18.92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James (Jim)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Crary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    8   21.62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Jennifer (Jenni)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Neahring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   12   32.43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Ed Jones.  .  .  .  .  .  .  .  .  .  .  .     12   24.49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Kate Brown .  .  .  .  .  .  .  .  .  .  .     30   61.22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Candace Neville  .  .  .  .  .  .  .  .  .      4    8.16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3    6.12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Senator, 30th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Solea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Kabakov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 20   95.24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4.76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NO CANDIDATE FILED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(Republican)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Randy Pollock .  .  .  .  .  .  .  .  .  .     14    4.29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 Walden.  .  .  .  .  .  .  .  .  .  .    268   82.21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Paul J Romero Jr .  .  .  .  .  .  .  .  .     43   13.19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.31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Knute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Buehler .  .  .  .  .  .  .  .  .  .    124   37.01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Keenan W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Bohach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 C Wooldridge.  .  .  .  .  .  .  .  .     53   15.82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Jonathan I Edwards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lll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    2     .60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David W Stauffer .  .  .  .  .  .  .  .  .      1     .30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Jeff Smith .  .  .  .  .  .  .  .  .  .  .      9    2.69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Jack W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Tacy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Brett Hyland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Bruce Cuff .  .  .  .  .  .  .  .  .  .  .      6    1.79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Sam Carpenter .  .  .  .  .  .  .  .  .  .    139   41.49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WRITE-IN.  .  .  .  .  .  .  .  .  .  .  .      1     .30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Senator, 30th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Cliff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Bentz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.  .    293   99.32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 .68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Lynn P Findley.  .  .  .  .  .  .  .  .  .    224   99.12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 .88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(Independent)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Mark R Roberts.  .  .  .  .  .  .  .  .  .      7   53.85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6   46.15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Dan (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Mr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P)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Pistoresi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    1    7.69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Skye J Allen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Patrick Starnes  .  .  .  .  .  .  .  .  .      5   38.46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7   53.85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NO CANDIDATE FILED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(NONPARTISAN)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Comm. of the Bureau of Labor and Ind.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Lou Ogden  .  .  .  .  .  .  .  .  .  .  .    160   51.45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Val Hoyle  .  .  .  .  .  .  .  .  .  .  .     72   23.15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Jack Howard.  .  .  .  .  .  .  .  .  .  .     78   25.08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.32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Supreme Court, Position 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Van Pounds .  .  .  .  .  .  .  .  .  .  .    128   42.38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Meagan A Flynn.  .  .  .  .  .  .  .  .  .    174   57.62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Supreme Court, Position 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Rebecca Duncan.  .  .  .  .  .  .  .  .  .    234   98.32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4    1.68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10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Rex Armstrong .  .  .  .  .  .  .  .  .  .    164   54.85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Kyle L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Krohn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 .  .  .  .  .  .  .  .  .  .    135   45.15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James (Jim) C Egan  .  .  .  .  .  .  .  .    228   99.13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 .87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Erika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Hadlock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224   98.68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3    1.32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Circuit Court, 8th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Gregory L Baxter .  .  .  .  .  .  .  .  .    357   99.72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.28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County Commissioner Position 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Mark E Bennett.  .  .  .  .  .  .  .  .  .    323   96.71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11    3.29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County Commissioner Position 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Mike Downing  .  .  .  .  .  .  .  .  .  .     54   12.19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Bill Harvey.  .  .  .  .  .  .  .  .  .  .    216   48.76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Bruce Nichols .  .  .  .  .  .  .  .  .  .    173   39.05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Justice Of The Peace Baker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Raymond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Duman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 45   11.39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Josie Hermann .  .  .  .  .  .  .  .  .  .    100   25.32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Brent Kerns.  .  .  .  .  .  .  .  .  .  .    250   63.29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PRECINCT REPORT       Baker County, Oregon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Run Date:06/01/18     Primary Election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RUN TIME:09:38 AM     May 15, 2018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STATISTICS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0007 14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VOTES  PERCENT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  97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DEMOCRAT .  .  .  .  .      8    8.25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INDEPENDENT .  .  .  .      1    1.03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REPUBLICAN  .  .  .  .     68   70.10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NONPARTISAN .  .  .  .     20   20.62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TOTAL.  .  .  .  .  .  .  .     58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DEMOCRAT.  .  .  .  .  .  .      4    6.90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INDEPENDENT.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REPUBLICAN .  .  .  .  .  .     48   82.76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NONPARTISAN.  .  .  .  .  .      6   10.34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TOTAL  .  .  .  .  .  .  .          59.79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DEMOCRAT  .  .  .  .  .  .          50.00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INDEPENDENT  .  .  .  .  .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REPUBLICAN.  .  .  .  .  .          70.59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NONPARTISAN  .  .  .  .  .          30.00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(Democrat)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Eric Burnette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Michael Byrne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Tim S White.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Raz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Mason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Jamie McLeod-Skinner.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James (Jim)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Crary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Jennifer (Jenni)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Neahring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Ed Jones.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Kate Brown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Candace Neville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Senator, 30th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Solea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Kabakov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  1   33.33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66.67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NO CANDIDATE FILED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(Republican)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Randy Pollock .  .  .  .  .  .  .  .  .  .      1    2.08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 Walden.  .  .  .  .  .  .  .  .  .  .     37   77.08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Paul J Romero Jr .  .  .  .  .  .  .  .  .     10   20.83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Knute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Buehler .  .  .  .  .  .  .  .  .  .     18   37.50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Keenan W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Bohach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 C Wooldridge.  .  .  .  .  .  .  .  .      5   10.42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Jonathan I Edwards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lll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David W Stauffer .  .  .  .  .  .  .  .  .      2    4.17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Jeff Smith .  .  .  .  .  .  .  .  .  .  .      2    4.17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Jack W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Tacy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Brett Hyland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Bruce Cuff .  .  .  .  .  .  .  .  .  .  .      1    2.08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Sam Carpenter .  .  .  .  .  .  .  .  .  .     20   41.67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Senator, 30th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Cliff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Bentz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.  .     42   95.45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4.55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Lynn P Findley.  .  .  .  .  .  .  .  .  .     37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(Independent)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Mark R Roberts.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Dan (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Mr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P)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Pistoresi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Skye J Allen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Patrick Starnes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NO CANDIDATE FILED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(NONPARTISAN)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Comm. of the Bureau of Labor and Ind.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Lou Ogden  .  .  .  .  .  .  .  .  .  .  .     25   56.82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Val Hoyle  .  .  .  .  .  .  .  .  .  .  .     10   22.73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Jack Howard.  .  .  .  .  .  .  .  .  .  .      9   20.45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Supreme Court, Position 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Van Pounds .  .  .  .  .  .  .  .  .  .  .     22   52.38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Meagan A Flynn.  .  .  .  .  .  .  .  .  .     20   47.62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Supreme Court, Position 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Rebecca Duncan.  .  .  .  .  .  .  .  .  .     34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10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Rex Armstrong .  .  .  .  .  .  .  .  .  .     23   58.97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Kyle L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Krohn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 .  .  .  .  .  .  .  .  .  .     16   41.03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James (Jim) C Egan  .  .  .  .  .  .  .  .     35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Erika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Hadlock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 34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Circuit Court, 8th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Gregory L Baxter .  .  .  .  .  .  .  .  .     50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County Commissioner Position 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Mark E Bennett.  .  .  .  .  .  .  .  .  .     52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County Commissioner Position 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Mike Downing  .  .  .  .  .  .  .  .  .  .     13   22.41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Bill Harvey.  .  .  .  .  .  .  .  .  .  .     25   43.10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Bruce Nichols .  .  .  .  .  .  .  .  .  .     20   34.48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Justice Of The Peace Baker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Raymond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Duman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  5    9.62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Josie Hermann .  .  .  .  .  .  .  .  .  .     18   34.62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Brent Kerns.  .  .  .  .  .  .  .  .  .  .     29   55.77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PRECINCT REPORT       Baker County, Oregon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Run Date:06/01/18     Primary Election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RUN TIME:09:38 AM     May 15, 2018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STATISTICS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0008 15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VOTES  PERCENT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 516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DEMOCRAT .  .  .  .  .     96   18.60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INDEPENDENT .  .  .  .     26    5.04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REPUBLICAN  .  .  .  .    259   50.19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NONPARTISAN .  .  .  .    135   26.16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TOTAL.  .  .  .  .  .  .  .    247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DEMOCRAT.  .  .  .  .  .  .     46   18.62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INDEPENDENT.  .  .  .  .  .      9    3.64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REPUBLICAN .  .  .  .  .  .    168   68.02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NONPARTISAN.  .  .  .  .  .     24    9.72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TOTAL  .  .  .  .  .  .  .          47.87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DEMOCRAT  .  .  .  .  .  .          47.92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INDEPENDENT  .  .  .  .  .          34.62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REPUBLICAN.  .  .  .  .  .          64.86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NONPARTISAN  .  .  .  .  .          17.78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(Democrat)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Eric Burnette .  .  .  .  .  .  .  .  .  .      7   18.42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Michael Byrne .  .  .  .  .  .  .  .  .  .      5   13.16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Tim S White.  .  .  .  .  .  .  .  .  .  .      2    5.26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Raz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Mason  .  .  .  .  .  .  .  .  .  .  .      2    5.26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Jamie McLeod-Skinner.  .  .  .  .  .  .  .      7   18.42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James (Jim)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Crary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    2    5.26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Jennifer (Jenni)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Neahring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   10   26.32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WRITE-IN.  .  .  .  .  .  .  .  .  .  .  .      3    7.89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Ed Jones.  .  .  .  .  .  .  .  .  .  .  .     13   30.23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Kate Brown .  .  .  .  .  .  .  .  .  .  .     18   41.86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Candace Neville  .  .  .  .  .  .  .  .  .     10   23.26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4.65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Senator, 30th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Solea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Kabakov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 33   97.06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2.94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NO CANDIDATE FILED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(Republican)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Randy Pollock .  .  .  .  .  .  .  .  .  .     10    6.49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 Walden.  .  .  .  .  .  .  .  .  .  .    114   74.03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Paul J Romero Jr .  .  .  .  .  .  .  .  .     30   19.48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Knute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Buehler .  .  .  .  .  .  .  .  .  .     44   26.99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Keenan W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Bohach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 C Wooldridge.  .  .  .  .  .  .  .  .     11    6.75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Jonathan I Edwards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lll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    1     .61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David W Stauffer .  .  .  .  .  .  .  .  .      1     .61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Jeff Smith .  .  .  .  .  .  .  .  .  .  .      1     .61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Jack W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Tacy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.  .      1     .61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Brett Hyland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Bruce Cuff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Sam Carpenter .  .  .  .  .  .  .  .  .  .    104   63.80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Senator, 30th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Cliff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Bentz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.  .    145   97.97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3    2.03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Lynn P Findley.  .  .  .  .  .  .  .  .  .    124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(Independent)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Mark R Roberts.  .  .  .  .  .  .  .  .  .      4   80.00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20.00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Dan (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Mr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P)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Pistoresi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Skye J Allen  .  .  .  .  .  .  .  .  .  .      5   62.50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Patrick Starnes  .  .  .  .  .  .  .  .  .      2   25.00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12.50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NO CANDIDATE FILED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(NONPARTISAN)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Comm. of the Bureau of Labor and Ind.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Lou Ogden  .  .  .  .  .  .  .  .  .  .  .     83   44.62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Val Hoyle  .  .  .  .  .  .  .  .  .  .  .     57   30.65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Jack Howard.  .  .  .  .  .  .  .  .  .  .     46   24.73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Supreme Court, Position 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Van Pounds .  .  .  .  .  .  .  .  .  .  .     72   36.92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Meagan A Flynn.  .  .  .  .  .  .  .  .  .    123   63.08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Supreme Court, Position 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Rebecca Duncan.  .  .  .  .  .  .  .  .  .    160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10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Rex Armstrong .  .  .  .  .  .  .  .  .  .    102   52.85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Kyle L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Krohn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 .  .  .  .  .  .  .  .  .  .     91   47.15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James (Jim) C Egan  .  .  .  .  .  .  .  .    163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Erika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Hadlock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152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Circuit Court, 8th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Gregory L Baxter .  .  .  .  .  .  .  .  .    177   99.44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.56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County Commissioner Position 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Mark E Bennett.  .  .  .  .  .  .  .  .  .    187   99.47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.53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County Commissioner Position 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Mike Downing  .  .  .  .  .  .  .  .  .  .     15    6.30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Bill Harvey.  .  .  .  .  .  .  .  .  .  .    119   50.00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Bruce Nichols .  .  .  .  .  .  .  .  .  .    104   43.70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Justice Of The Peace Baker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Raymond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Duman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 14    7.07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Josie Hermann .  .  .  .  .  .  .  .  .  .     69   34.85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Brent Kerns.  .  .  .  .  .  .  .  .  .  .    115   58.08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PRECINCT REPORT       Baker County, Oregon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Run Date:06/01/18     Primary Election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RUN TIME:09:38 AM     May 15, 2018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STATISTICS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0009 17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VOTES  PERCENT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 682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DEMOCRAT .  .  .  .  .     81   11.88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INDEPENDENT .  .  .  .     27    3.96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REPUBLICAN  .  .  .  .    396   58.06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NONPARTISAN .  .  .  .    178   26.10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TOTAL.  .  .  .  .  .  .  .    337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DEMOCRAT.  .  .  .  .  .  .     48   14.24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INDEPENDENT.  .  .  .  .  .     11    3.26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REPUBLICAN .  .  .  .  .  .    239   70.92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NONPARTISAN.  .  .  .  .  .     39   11.57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TOTAL  .  .  .  .  .  .  .          49.41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DEMOCRAT  .  .  .  .  .  .          59.26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INDEPENDENT  .  .  .  .  .          40.74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REPUBLICAN.  .  .  .  .  .          60.35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NONPARTISAN  .  .  .  .  .          21.91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(Democrat)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Eric Burnette .  .  .  .  .  .  .  .  .  .      2    5.13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Michael Byrne .  .  .  .  .  .  .  .  .  .      1    2.56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Tim S White.  .  .  .  .  .  .  .  .  .  .      3    7.69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Raz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Mason  .  .  .  .  .  .  .  .  .  .  .      7   17.95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Jamie McLeod-Skinner.  .  .  .  .  .  .  .     11   28.21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James (Jim)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Crary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   10   25.64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Jennifer (Jenni)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Neahring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    4   10.26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2.56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Ed Jones.  .  .  .  .  .  .  .  .  .  .  .      9   20.00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Kate Brown .  .  .  .  .  .  .  .  .  .  .     29   64.44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Candace Neville  .  .  .  .  .  .  .  .  .      4    8.89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3    6.67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Senator, 30th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Solea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Kabakov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 27   93.10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6.90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NO CANDIDATE FILED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(Republican)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Randy Pollock .  .  .  .  .  .  .  .  .  .     22    9.61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 Walden.  .  .  .  .  .  .  .  .  .  .    183   79.91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Paul J Romero Jr .  .  .  .  .  .  .  .  .     22    9.61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 .87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Knute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Buehler .  .  .  .  .  .  .  .  .  .     96   42.11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Keenan W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Bohach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 C Wooldridge.  .  .  .  .  .  .  .  .     35   15.35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Jonathan I Edwards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lll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    1     .44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David W Stauffer .  .  .  .  .  .  .  .  .      1     .44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Jeff Smith .  .  .  .  .  .  .  .  .  .  .      6    2.63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Jack W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Tacy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Brett Hyland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Bruce Cuff .  .  .  .  .  .  .  .  .  .  .      8    3.51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Sam Carpenter .  .  .  .  .  .  .  .  .  .     81   35.53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Senator, 30th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Cliff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Bentz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.  .    211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Lynn P Findley.  .  .  .  .  .  .  .  .  .    167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(Independent)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Mark R Roberts.  .  .  .  .  .  .  .  .  .      5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Dan (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Mr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P)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Pistoresi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Skye J Allen  .  .  .  .  .  .  .  .  .  .      1   14.29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Patrick Starnes  .  .  .  .  .  .  .  .  .      2   28.57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4   57.14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NO CANDIDATE FILED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(NONPARTISAN)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Comm. of the Bureau of Labor and Ind.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Lou Ogden  .  .  .  .  .  .  .  .  .  .  .    121   49.79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Val Hoyle  .  .  .  .  .  .  .  .  .  .  .     60   24.69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Jack Howard.  .  .  .  .  .  .  .  .  .  .     62   25.51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Supreme Court, Position 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Van Pounds .  .  .  .  .  .  .  .  .  .  .    100   42.92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Meagan A Flynn.  .  .  .  .  .  .  .  .  .    133   57.08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Supreme Court, Position 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Rebecca Duncan.  .  .  .  .  .  .  .  .  .    195   99.49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.51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10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Rex Armstrong .  .  .  .  .  .  .  .  .  .    144   63.72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Kyle L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Krohn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 .  .  .  .  .  .  .  .  .  .     82   36.28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James (Jim) C Egan  .  .  .  .  .  .  .  .    186   99.47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.53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Erika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Hadlock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182   99.45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.55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Circuit Court, 8th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Gregory L Baxter .  .  .  .  .  .  .  .  .    271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County Commissioner Position 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Mark E Bennett.  .  .  .  .  .  .  .  .  .    243   98.78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3    1.22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County Commissioner Position 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Mike Downing  .  .  .  .  .  .  .  .  .  .     25    7.51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Bill Harvey.  .  .  .  .  .  .  .  .  .  .    148   44.44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Bruce Nichols .  .  .  .  .  .  .  .  .  .    160   48.05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Justice Of The Peace Baker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Raymond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Duman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 20    6.39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Josie Hermann .  .  .  .  .  .  .  .  .  .     99   31.63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Brent Kerns.  .  .  .  .  .  .  .  .  .  .    192   61.34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 .64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PRECINCT REPORT       Baker County, Oregon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Run Date:06/01/18     Primary Election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RUN TIME:09:38 AM     May 15, 2018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STATISTICS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0010 18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VOTES  PERCENT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  95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DEMOCRAT .  .  .  .  .     10   10.53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INDEPENDENT .  .  .  .      2    2.11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REPUBLICAN  .  .  .  .     62   65.26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NONPARTISAN .  .  .  .     21   22.11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TOTAL.  .  .  .  .  .  .  .     44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DEMOCRAT.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INDEPENDENT.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REPUBLICAN .  .  .  .  .  .     41   93.18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NONPARTISAN.  .  .  .  .  .      3    6.82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TOTAL  .  .  .  .  .  .  .          46.32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DEMOCRAT  .  .  .  .  .  .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INDEPENDENT  .  .  .  .  .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REPUBLICAN.  .  .  .  .  .          66.13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NONPARTISAN  .  .  .  .  .          14.29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(Democrat)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Eric Burnette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Michael Byrne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Tim S White.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Raz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Mason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Jamie McLeod-Skinner.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James (Jim)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Crary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Jennifer (Jenni)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Neahring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Ed Jones.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Kate Brown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Candace Neville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Senator, 30th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Solea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Kabakov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NO CANDIDATE FILED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(Republican)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Randy Pollock .  .  .  .  .  .  .  .  .  .      1    2.50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 Walden.  .  .  .  .  .  .  .  .  .  .     26   65.00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Paul J Romero Jr .  .  .  .  .  .  .  .  .     13   32.50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Knute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Buehler .  .  .  .  .  .  .  .  .  .     13   33.33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Keenan W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Bohach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 C Wooldridge.  .  .  .  .  .  .  .  .      4   10.26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Jonathan I Edwards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lll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David W Stauffer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Jeff Smith .  .  .  .  .  .  .  .  .  .  .      2    5.13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Jack W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Tacy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Brett Hyland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Bruce Cuff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Sam Carpenter .  .  .  .  .  .  .  .  .  .     20   51.28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Senator, 30th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Cliff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Bentz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.  .     31   93.94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6.06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Lynn P Findley.  .  .  .  .  .  .  .  .  .     21   95.45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4.55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(Independent)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Mark R Roberts.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Dan (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Mr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P)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Pistoresi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Skye J Allen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Patrick Starnes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NO CANDIDATE FILED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(NONPARTISAN)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Comm. of the Bureau of Labor and Ind.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Lou Ogden  .  .  .  .  .  .  .  .  .  .  .     18   78.26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Val Hoyle  .  .  .  .  .  .  .  .  .  .  .      4   17.39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Jack Howard.  .  .  .  .  .  .  .  .  .  .      1    4.35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Supreme Court, Position 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Van Pounds .  .  .  .  .  .  .  .  .  .  .     16   72.73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Meagan A Flynn.  .  .  .  .  .  .  .  .  .      5   22.73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4.55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Supreme Court, Position 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Rebecca Duncan.  .  .  .  .  .  .  .  .  .     16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10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Rex Armstrong .  .  .  .  .  .  .  .  .  .     16   64.00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Kyle L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Krohn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 .  .  .  .  .  .  .  .  .  .      9   36.00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James (Jim) C Egan  .  .  .  .  .  .  .  .     17   94.44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5.56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Erika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Hadlock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 15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Circuit Court, 8th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Gregory L Baxter .  .  .  .  .  .  .  .  .     27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County Commissioner Position 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Mark E Bennett.  .  .  .  .  .  .  .  .  .     28   96.55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3.45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County Commissioner Position 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Mike Downing  .  .  .  .  .  .  .  .  .  .      5   12.50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Bill Harvey.  .  .  .  .  .  .  .  .  .  .     18   45.00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Bruce Nichols .  .  .  .  .  .  .  .  .  .     15   37.50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5.00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Justice Of The Peace Baker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Raymond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Duman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  3    9.38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Josie Hermann .  .  .  .  .  .  .  .  .  .      4   12.50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Brent Kerns.  .  .  .  .  .  .  .  .  .  .     25   78.13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PRECINCT REPORT       Baker County, Oregon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lastRenderedPageBreak/>
        <w:t>Run Date:06/01/18     Primary Election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RUN TIME:09:38 AM     May 15, 2018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STATISTICS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0011 19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VOTES  PERCENT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 352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DEMOCRAT .  .  .  .  .     69   19.60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INDEPENDENT .  .  .  .     25    7.10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REPUBLICAN  .  .  .  .     76   21.59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NONPARTISAN .  .  .  .    182   51.70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TOTAL.  .  .  .  .  .  .  .     92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DEMOCRAT.  .  .  .  .  .  .     25   27.17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INDEPENDENT.  .  .  .  .  .     13   14.13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REPUBLICAN .  .  .  .  .  .     34   36.96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NONPARTISAN.  .  .  .  .  .     20   21.74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TOTAL  .  .  .  .  .  .  .          26.14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DEMOCRAT  .  .  .  .  .  .          36.23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INDEPENDENT  .  .  .  .  .          52.00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REPUBLICAN.  .  .  .  .  .          44.74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NONPARTISAN  .  .  .  .  .          10.99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(Democrat)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Eric Burnette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Michael Byrne .  .  .  .  .  .  .  .  .  .      2   10.00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Tim S White.  .  .  .  .  .  .  .  .  .  .      2   10.00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Raz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Mason  .  .  .  .  .  .  .  .  .  .  .      4   20.00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Jamie McLeod-Skinner.  .  .  .  .  .  .  .      7   35.00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James (Jim)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Crary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    2   10.00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Jennifer (Jenni)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Neahring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    3   15.00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Ed Jones.  .  .  .  .  .  .  .  .  .  .  .      8   34.78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Kate Brown .  .  .  .  .  .  .  .  .  .  .      9   39.13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Candace Neville  .  .  .  .  .  .  .  .  .      5   21.74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4.35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Senator, 30th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Solea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Kabakov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 18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NO CANDIDATE FILED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(Republican)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Randy Pollock .  .  .  .  .  .  .  .  .  .      5   15.63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 Walden.  .  .  .  .  .  .  .  .  .  .     24   75.00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Paul J Romero Jr .  .  .  .  .  .  .  .  .      3    9.38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Knute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Buehler .  .  .  .  .  .  .  .  .  .      7   20.59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Keenan W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Bohach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 C Wooldridge.  .  .  .  .  .  .  .  .      7   20.59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Jonathan I Edwards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lll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David W Stauffer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Jeff Smith .  .  .  .  .  .  .  .  .  .  .      1    2.94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Jack W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Tacy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Brett Hyland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Bruce Cuff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Sam Carpenter .  .  .  .  .  .  .  .  .  .     19   55.88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Senator, 30th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Cliff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Bentz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.  .     31   96.88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3.13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Lynn P Findley.  .  .  .  .  .  .  .  .  .     28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(Independent)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Mark R Roberts.  .  .  .  .  .  .  .  .  .      7   77.78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22.22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Dan (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Mr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P)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Pistoresi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    2   18.18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Skye J Allen  .  .  .  .  .  .  .  .  .  .      1    9.09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Patrick Starnes  .  .  .  .  .  .  .  .  .      2   18.18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6   54.55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NO CANDIDATE FILED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(NONPARTISAN)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Comm. of the Bureau of Labor and Ind.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Lou Ogden  .  .  .  .  .  .  .  .  .  .  .     25   31.65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Val Hoyle  .  .  .  .  .  .  .  .  .  .  .     35   44.30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Jack Howard.  .  .  .  .  .  .  .  .  .  .     19   24.05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Supreme Court, Position 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Van Pounds .  .  .  .  .  .  .  .  .  .  .     29   36.25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Meagan A Flynn.  .  .  .  .  .  .  .  .  .     51   63.75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Supreme Court, Position 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Rebecca Duncan.  .  .  .  .  .  .  .  .  .     61   92.42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5    7.58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10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Rex Armstrong .  .  .  .  .  .  .  .  .  .     41   51.90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Kyle L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Krohn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 .  .  .  .  .  .  .  .  .  .     38   48.10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James (Jim) C Egan  .  .  .  .  .  .  .  .     64   98.46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1.54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Erika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Hadlock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 59   95.16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3    4.84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Circuit Court, 8th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Gregory L Baxter .  .  .  .  .  .  .  .  .     70   97.22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2.78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County Commissioner Position 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Mark E Bennett.  .  .  .  .  .  .  .  .  .     73   97.33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2.67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County Commissioner Position 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Mike Downing  .  .  .  .  .  .  .  .  .  .     10   11.90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Bill Harvey.  .  .  .  .  .  .  .  .  .  .     25   29.76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Bruce Nichols .  .  .  .  .  .  .  .  .  .     48   57.14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1.19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Justice Of The Peace Baker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Raymond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Duman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 10   12.66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Josie Hermann .  .  .  .  .  .  .  .  .  .     32   40.51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Brent Kerns.  .  .  .  .  .  .  .  .  .  .     36   45.57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1.27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PRECINCT REPORT       Baker County, Oregon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Run Date:06/01/18     Primary Election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RUN TIME:09:38 AM     May 15, 2018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STATISTICS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0012 20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VOTES  PERCENT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  83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DEMOCRAT .  .  .  .  .     15   18.07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INDEPENDENT .  .  .  .      5    6.02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REGISTERED VOTERS - REPUBLICAN  .  .  .  .     34   40.96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NONPARTISAN .  .  .  .     29   34.94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TOTAL.  .  .  .  .  .  .  .     18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DEMOCRAT.  .  .  .  .  .  .      5   27.78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INDEPENDENT.  .  .  .  .  .      1    5.56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REPUBLICAN .  .  .  .  .  .     12   66.67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NONPARTISAN.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TOTAL  .  .  .  .  .  .  .          21.69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DEMOCRAT  .  .  .  .  .  .          33.33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INDEPENDENT  .  .  .  .  .          20.00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REPUBLICAN.  .  .  .  .  .          35.29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NONPARTISAN  .  .  .  .  .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(Democrat)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Eric Burnette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Michael Byrne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Tim S White.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Raz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Mason  .  .  .  .  .  .  .  .  .  .  .      1   20.00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Jamie McLeod-Skinner.  .  .  .  .  .  .  .      2   40.00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James (Jim)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Crary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Jennifer (Jenni)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Neahring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    2   40.00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Ed Jones.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Kate Brown .  .  .  .  .  .  .  .  .  .  .      4   80.00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Candace Neville  .  .  .  .  .  .  .  .  .      1   20.00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Senator, 30th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Solea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Kabakov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  4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NO CANDIDATE FILED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(Republican)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Randy Pollock .  .  .  .  .  .  .  .  .  .      3   27.27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 Walden.  .  .  .  .  .  .  .  .  .  .      8   72.73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Paul J Romero Jr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Knute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Buehler .  .  .  .  .  .  .  .  .  .      4   33.33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Keenan W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Bohach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 C Wooldridge.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Jonathan I Edwards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lll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David W Stauffer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Jeff Smith .  .  .  .  .  .  .  .  .  .  .      1    8.33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Jack W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Tacy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Brett Hyland  .  .  .  .  .  .  .  .  .  .      1    8.33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Bruce Cuff .  .  .  .  .  .  .  .  .  .  .      2   16.67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Sam Carpenter .  .  .  .  .  .  .  .  .  .      4   33.33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Senator, 30th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Cliff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Bentz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.  .      9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Lynn P Findley.  .  .  .  .  .  .  .  .  .     10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(Independent)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Mark R Roberts.  .  .  .  .  .  .  .  .  .      1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Dan (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Mr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P)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Pistoresi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Skye J Allen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Patrick Starnes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NO CANDIDATE FILED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(NONPARTISAN)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Comm. of the Bureau of Labor and Ind.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Lou Ogden  .  .  .  .  .  .  .  .  .  .  .      4   30.77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Val Hoyle  .  .  .  .  .  .  .  .  .  .  .      9   69.23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Jack Howard.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Supreme Court, Position 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Van Pounds .  .  .  .  .  .  .  .  .  .  .      4   23.53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Meagan A Flynn.  .  .  .  .  .  .  .  .  .     13   76.47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Supreme Court, Position 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Rebecca Duncan.  .  .  .  .  .  .  .  .  .     15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10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Rex Armstrong .  .  .  .  .  .  .  .  .  .      8   53.33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Kyle L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Krohn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 .  .  .  .  .  .  .  .  .  .      7   46.67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James (Jim) C Egan  .  .  .  .  .  .  .  .     13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Erika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Hadlock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 13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Circuit Court, 8th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Gregory L Baxter .  .  .  .  .  .  .  .  .     13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County Commissioner Position 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Mark E Bennett.  .  .  .  .  .  .  .  .  .     11   84.62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15.38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County Commissioner Position 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Mike Downing  .  .  .  .  .  .  .  .  .  .      4   30.77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Bill Harvey.  .  .  .  .  .  .  .  .  .  .      5   38.46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Bruce Nichols .  .  .  .  .  .  .  .  .  .      4   30.77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Justice Of The Peace Baker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Raymond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Duman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Josie Hermann .  .  .  .  .  .  .  .  .  .      9   56.25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Brent Kerns.  .  .  .  .  .  .  .  .  .  .      7   43.75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PRECINCT REPORT       Baker County, Oregon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Run Date:06/01/18     Primary Election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RUN TIME:09:38 AM     May 15, 2018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STATISTICS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0013 21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VOTES  PERCENT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 190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DEMOCRAT .  .  .  .  .     17    8.95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INDEPENDENT .  .  .  .      6    3.16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REPUBLICAN  .  .  .  .    129   67.89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NONPARTISAN .  .  .  .     38   20.00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TOTAL.  .  .  .  .  .  .  .     94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DEMOCRAT.  .  .  .  .  .  .     11   11.70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INDEPENDENT.  .  .  .  .  .      3    3.19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REPUBLICAN .  .  .  .  .  .     74   78.72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NONPARTISAN.  .  .  .  .  .      6    6.38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TOTAL  .  .  .  .  .  .  .          49.47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DEMOCRAT  .  .  .  .  .  .          64.71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INDEPENDENT  .  .  .  .  .          50.00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VOTER TURNOUT - REPUBLICAN.  .  .  .  .  .          57.36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NONPARTISAN  .  .  .  .  .          15.79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(Democrat)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Eric Burnette .  .  .  .  .  .  .  .  .  .      1   11.11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Michael Byrne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Tim S White.  .  .  .  .  .  .  .  .  .  .      1   11.11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Raz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Mason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Jamie McLeod-Skinner.  .  .  .  .  .  .  .      3   33.33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James (Jim)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Crary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    2   22.22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Jennifer (Jenni)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Neahring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    2   22.22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Ed Jones.  .  .  .  .  .  .  .  .  .  .  .      3   30.00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Kate Brown .  .  .  .  .  .  .  .  .  .  .      5   50.00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Candace Neville  .  .  .  .  .  .  .  .  .      2   20.00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Senator, 30th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Solea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Kabakov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  8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NO CANDIDATE FILED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(Republican)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Randy Pollock .  .  .  .  .  .  .  .  .  .      9   12.68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 Walden.  .  .  .  .  .  .  .  .  .  .     55   77.46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Paul J Romero Jr .  .  .  .  .  .  .  .  .      7    9.86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Knute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Buehler .  .  .  .  .  .  .  .  .  .     24   32.43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Keenan W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Bohach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 C Wooldridge.  .  .  .  .  .  .  .  .     14   18.92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Jonathan I Edwards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lll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David W Stauffer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Jeff Smith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Jack W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Tacy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Brett Hyland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Bruce Cuff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Sam Carpenter .  .  .  .  .  .  .  .  .  .     36   48.65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Senator, 30th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Cliff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Bentz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.  .     64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Lynn P Findley.  .  .  .  .  .  .  .  .  .     47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(Independent)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Mark R Roberts.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Dan (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Mr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P)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Pistoresi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Skye J Allen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Patrick Starnes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3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NO CANDIDATE FILED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(NONPARTISAN)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Comm. of the Bureau of Labor and Ind.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Lou Ogden  .  .  .  .  .  .  .  .  .  .  .     26   44.83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Val Hoyle  .  .  .  .  .  .  .  .  .  .  .     12   20.69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Jack Howard.  .  .  .  .  .  .  .  .  .  .     20   34.48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Supreme Court, Position 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Van Pounds .  .  .  .  .  .  .  .  .  .  .     28   48.28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Meagan A Flynn.  .  .  .  .  .  .  .  .  .     30   51.72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Supreme Court, Position 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Rebecca Duncan.  .  .  .  .  .  .  .  .  .     45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10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Rex Armstrong .  .  .  .  .  .  .  .  .  .     29   51.79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Kyle L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Krohn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 .  .  .  .  .  .  .  .  .  .     27   48.21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James (Jim) C Egan  .  .  .  .  .  .  .  .     45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Erika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Hadlock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 42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Circuit Court, 8th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Gregory L Baxter .  .  .  .  .  .  .  .  .     71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County Commissioner Position 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Mark E Bennett.  .  .  .  .  .  .  .  .  .     64   94.12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4    5.88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County Commissioner Position 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Mike Downing  .  .  .  .  .  .  .  .  .  .     20   22.22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Bill Harvey.  .  .  .  .  .  .  .  .  .  .     41   45.56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Bruce Nichols .  .  .  .  .  .  .  .  .  .     29   32.22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Justice Of The Peace Baker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Raymond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Duman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  7    8.05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Josie Hermann .  .  .  .  .  .  .  .  .  .     20   22.99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Brent Kerns.  .  .  .  .  .  .  .  .  .  .     60   68.97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PRECINCT REPORT       Baker County, Oregon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Run Date:06/01/18     Primary Election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RUN TIME:09:38 AM     May 15, 2018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STATISTICS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0014 22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VOTES  PERCENT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 749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DEMOCRAT .  .  .  .  .    183   24.43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INDEPENDENT .  .  .  .     35    4.67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REPUBLICAN  .  .  .  .    295   39.39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NONPARTISAN .  .  .  .    236   31.51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TOTAL.  .  .  .  .  .  .  .    324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DEMOCRAT.  .  .  .  .  .  .    106   32.72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INDEPENDENT.  .  .  .  .  .     19    5.86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REPUBLICAN .  .  .  .  .  .    160   49.38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NONPARTISAN.  .  .  .  .  .     39   12.04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TOTAL  .  .  .  .  .  .  .          43.26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DEMOCRAT  .  .  .  .  .  .          57.92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INDEPENDENT  .  .  .  .  .          54.29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REPUBLICAN.  .  .  .  .  .          54.24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NONPARTISAN  .  .  .  .  .          16.53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(Democrat)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Eric Burnette .  .  .  .  .  .  .  .  .  .      6    6.90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Michael Byrne .  .  .  .  .  .  .  .  .  .      5    5.75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Tim S White.  .  .  .  .  .  .  .  .  .  .      5    5.75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Raz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Mason  .  .  .  .  .  .  .  .  .  .  .      4    4.60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Jamie McLeod-Skinner.  .  .  .  .  .  .  .     26   29.89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James (Jim)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Crary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   13   14.94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Jennifer (Jenni)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Neahring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   27   31.03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1.15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Ed Jones.  .  .  .  .  .  .  .  .  .  .  .     23   23.23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Kate Brown .  .  .  .  .  .  .  .  .  .  .     68   68.69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Candace Neville  .  .  .  .  .  .  .  .  .      7    7.07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1.01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Senator, 30th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Solea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Kabakov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 64   96.97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3.03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NO CANDIDATE FILED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6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(Republican)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Randy Pollock .  .  .  .  .  .  .  .  .  .     16   10.81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 Walden.  .  .  .  .  .  .  .  .  .  .     90   60.81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Paul J Romero Jr .  .  .  .  .  .  .  .  .     41   27.70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.68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Knute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Buehler .  .  .  .  .  .  .  .  .  .     41   27.52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Keenan W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Bohach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 .  .  .  .  .  .  .  .  .      1     .67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 C Wooldridge.  .  .  .  .  .  .  .  .     23   15.44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Jonathan I Edwards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lll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David W Stauffer .  .  .  .  .  .  .  .  .      4    2.68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Jeff Smith .  .  .  .  .  .  .  .  .  .  .      4    2.68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Jack W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Tacy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Brett Hyland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Bruce Cuff .  .  .  .  .  .  .  .  .  .  .      7    4.70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Sam Carpenter .  .  .  .  .  .  .  .  .  .     66   44.30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3    2.01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Senator, 30th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Cliff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Bentz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.  .    122   95.31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6    4.69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Lynn P Findley.  .  .  .  .  .  .  .  .  .    102   96.23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4    3.77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(Independent)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Mark R Roberts.  .  .  .  .  .  .  .  .  .      6   75.00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25.00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Dan (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Mr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P)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Pistoresi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    2   16.67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Skye J Allen  .  .  .  .  .  .  .  .  .  .      1    8.33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Patrick Starnes  .  .  .  .  .  .  .  .  .      4   33.33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5   41.67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NO CANDIDATE FILED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(NONPARTISAN)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Comm. of the Bureau of Labor and Ind.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Lou Ogden  .  .  .  .  .  .  .  .  .  .  .     94   40.17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Val Hoyle  .  .  .  .  .  .  .  .  .  .  .    108   46.15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Jack Howard.  .  .  .  .  .  .  .  .  .  .     31   13.25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.43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Supreme Court, Position 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Van Pounds .  .  .  .  .  .  .  .  .  .  .     78   32.91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Meagan A Flynn.  .  .  .  .  .  .  .  .  .    158   66.67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.42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Supreme Court, Position 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Rebecca Duncan.  .  .  .  .  .  .  .  .  .    184   98.92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1.08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10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Rex Armstrong .  .  .  .  .  .  .  .  .  .    138   59.23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Kyle L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Krohn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 .  .  .  .  .  .  .  .  .  .     95   40.77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James (Jim) C Egan  .  .  .  .  .  .  .  .    175   98.87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1.13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Erika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Hadlock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168   98.82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1.18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Circuit Court, 8th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Gregory L Baxter .  .  .  .  .  .  .  .  .    199   97.07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WRITE-IN.  .  .  .  .  .  .  .  .  .  .  .      6    2.93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County Commissioner Position 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Mark E Bennett.  .  .  .  .  .  .  .  .  .    196   95.15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10    4.85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County Commissioner Position 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Mike Downing  .  .  .  .  .  .  .  .  .  .     25    8.28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Bill Harvey.  .  .  .  .  .  .  .  .  .  .    117   38.74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Bruce Nichols .  .  .  .  .  .  .  .  .  .    156   51.66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4    1.32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Justice Of The Peace Baker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Raymond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Duman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 13    5.75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Josie Hermann .  .  .  .  .  .  .  .  .  .    104   46.02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Brent Kerns.  .  .  .  .  .  .  .  .  .  .    105   46.46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4    1.77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PRECINCT REPORT       Baker County, Oregon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Run Date:06/01/18     Primary Election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RUN TIME:09:38 AM     May 15, 2018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STATISTICS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0015 24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VOTES  PERCENT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 851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DEMOCRAT .  .  .  .  .    147   17.27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INDEPENDENT .  .  .  .     36    4.23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REPUBLICAN  .  .  .  .    504   59.22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NONPARTISAN .  .  .  .    164   19.27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TOTAL.  .  .  .  .  .  .  .    521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DEMOCRAT.  .  .  .  .  .  .     97   18.62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INDEPENDENT.  .  .  .  .  .     21    4.03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REPUBLICAN .  .  .  .  .  .    350   67.18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NONPARTISAN.  .  .  .  .  .     53   10.17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TOTAL  .  .  .  .  .  .  .          61.22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DEMOCRAT  .  .  .  .  .  .          65.99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INDEPENDENT  .  .  .  .  .          58.33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REPUBLICAN.  .  .  .  .  .          69.44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NONPARTISAN  .  .  .  .  .          32.32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(Democrat)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Eric Burnette .  .  .  .  .  .  .  .  .  .      3    3.85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Michael Byrne .  .  .  .  .  .  .  .  .  .      3    3.85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Tim S White.  .  .  .  .  .  .  .  .  .  .      2    2.56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Raz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Mason  .  .  .  .  .  .  .  .  .  .  .      5    6.41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Jamie McLeod-Skinner.  .  .  .  .  .  .  .     28   35.90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James (Jim)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Crary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   18   23.08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Jennifer (Jenni)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Neahring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   17   21.79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2.56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Ed Jones.  .  .  .  .  .  .  .  .  .  .  .     14   15.22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Kate Brown .  .  .  .  .  .  .  .  .  .  .     68   73.91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Candace Neville  .  .  .  .  .  .  .  .  .      8    8.70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2.17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Senator, 30th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Solea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Kabakov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 54   98.18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1.82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NO CANDIDATE FILED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5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(Republican)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Randy Pollock .  .  .  .  .  .  .  .  .  .     13    3.98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 Walden.  .  .  .  .  .  .  .  .  .  .    275   84.10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Paul J Romero Jr .  .  .  .  .  .  .  .  .     39   11.93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Knute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Buehler .  .  .  .  .  .  .  .  .  .    151   46.18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Keenan W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Bohach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 C Wooldridge.  .  .  .  .  .  .  .  .     60   18.35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Jonathan I Edwards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lll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    1     .31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David W Stauffer .  .  .  .  .  .  .  .  .      1     .31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Jeff Smith .  .  .  .  .  .  .  .  .  .  .      5    1.53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Jack W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Tacy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Brett Hyland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Bruce Cuff .  .  .  .  .  .  .  .  .  .  .      3     .92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Sam Carpenter .  .  .  .  .  .  .  .  .  .    102   31.19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4    1.22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Senator, 30th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Cliff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Bentz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.  .    287   98.97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3    1.03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Lynn P Findley.  .  .  .  .  .  .  .  .  .    232   98.72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3    1.28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(Independent)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Mark R Roberts.  .  .  .  .  .  .  .  .  .      7   87.50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12.50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Dan (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Mr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P)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Pistoresi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    1    7.69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Skye J Allen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Patrick Starnes  .  .  .  .  .  .  .  .  .      6   46.15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6   46.15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NO CANDIDATE FILED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(NONPARTISAN)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Comm. of the Bureau of Labor and Ind.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Lou Ogden  .  .  .  .  .  .  .  .  .  .  .    172   49.57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Val Hoyle  .  .  .  .  .  .  .  .  .  .  .    102   29.39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Jack Howard.  .  .  .  .  .  .  .  .  .  .     71   20.46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 .58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Supreme Court, Position 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Van Pounds .  .  .  .  .  .  .  .  .  .  .    120   33.33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Meagan A Flynn.  .  .  .  .  .  .  .  .  .    238   66.11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 .56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Supreme Court, Position 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Rebecca Duncan.  .  .  .  .  .  .  .  .  .    291   97.00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9    3.00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10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Rex Armstrong .  .  .  .  .  .  .  .  .  .    233   65.27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Kyle L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Krohn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 .  .  .  .  .  .  .  .  .  .    122   34.17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 .56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James (Jim) C Egan  .  .  .  .  .  .  .  .    292   97.66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7    2.34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Erika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Hadlock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270   96.43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10    3.57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Circuit Court, 8th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Gregory L Baxter .  .  .  .  .  .  .  .  .    388   97.49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10    2.51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County Commissioner Position 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Mark E Bennett.  .  .  .  .  .  .  .  .  .    377   97.16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11    2.84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County Commissioner Position 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Mike Downing  .  .  .  .  .  .  .  .  .  .     45    8.95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Bill Harvey.  .  .  .  .  .  .  .  .  .  .    232   46.12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Bruce Nichols .  .  .  .  .  .  .  .  .  .    226   44.93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Justice Of The Peace Baker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Raymond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Duman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 67   14.23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Josie Hermann .  .  .  .  .  .  .  .  .  .    162   34.39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Brent Kerns.  .  .  .  .  .  .  .  .  .  .    242   51.38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PRECINCT REPORT       Baker County, Oregon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Run Date:06/01/18     Primary Election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RUN TIME:09:38 AM     May 15, 2018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STATISTICS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0016 25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VOTES  PERCENT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 339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DEMOCRAT .  .  .  .  .     59   17.40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INDEPENDENT .  .  .  .     16    4.72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REPUBLICAN  .  .  .  .    162   47.79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NONPARTISAN .  .  .  .    102   30.09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TOTAL.  .  .  .  .  .  .  .    140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DEMOCRAT.  .  .  .  .  .  .     28   20.00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INDEPENDENT.  .  .  .  .  .      7    5.00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REPUBLICAN .  .  .  .  .  .     94   67.14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NONPARTISAN.  .  .  .  .  .     11    7.86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TOTAL  .  .  .  .  .  .  .          41.30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DEMOCRAT  .  .  .  .  .  .          47.46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INDEPENDENT  .  .  .  .  .          43.75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REPUBLICAN.  .  .  .  .  .          58.02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NONPARTISAN  .  .  .  .  .          10.78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(Democrat)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Eric Burnette .  .  .  .  .  .  .  .  .  .      5   27.78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Michael Byrne .  .  .  .  .  .  .  .  .  .      1    5.56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Tim S White.  .  .  .  .  .  .  .  .  .  .      2   11.11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Raz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Mason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Jamie McLeod-Skinner.  .  .  .  .  .  .  .      4   22.22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James (Jim)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Crary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    2   11.11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Jennifer (Jenni)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Neahring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    4   22.22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Ed Jones.  .  .  .  .  .  .  .  .  .  .  .      4   16.00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Kate Brown .  .  .  .  .  .  .  .  .  .  .     13   52.00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Candace Neville  .  .  .  .  .  .  .  .  .      4   16.00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4   16.00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Senator, 30th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Solea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Kabakov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 17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NO CANDIDATE FILED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(Republican)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Randy Pollock .  .  .  .  .  .  .  .  .  .      5    5.68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 Walden.  .  .  .  .  .  .  .  .  .  .     65   73.86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Paul J Romero Jr .  .  .  .  .  .  .  .  .     18   20.45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Knute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Buehler .  .  .  .  .  .  .  .  .  .     27   29.03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Keenan W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Bohach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 C Wooldridge.  .  .  .  .  .  .  .  .     10   10.75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Jonathan I Edwards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lll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    1    1.08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David W Stauffer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Jeff Smith .  .  .  .  .  .  .  .  .  .  .      3    3.23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Jack W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Tacy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Brett Hyland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Bruce Cuff .  .  .  .  .  .  .  .  .  .  .      6    6.45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Sam Carpenter .  .  .  .  .  .  .  .  .  .     46   49.46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Senator, 30th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Cliff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Bentz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.  .     76   98.70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1.30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Lynn P Findley.  .  .  .  .  .  .  .  .  .     54   98.18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1.82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(Independent)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Mark R Roberts.  .  .  .  .  .  .  .  .  .      4   66.67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33.33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Dan (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Mr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P)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Pistoresi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Skye J Allen  .  .  .  .  .  .  .  .  .  .      1   14.29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Patrick Starnes  .  .  .  .  .  .  .  .  .      1   14.29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5   71.43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NO CANDIDATE FILED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(NONPARTISAN)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Comm. of the Bureau of Labor and Ind.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Lou Ogden  .  .  .  .  .  .  .  .  .  .  .     54   56.25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Val Hoyle  .  .  .  .  .  .  .  .  .  .  .     20   20.83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Jack Howard.  .  .  .  .  .  .  .  .  .  .     22   22.92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Supreme Court, Position 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Van Pounds .  .  .  .  .  .  .  .  .  .  .     42   40.78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Meagan A Flynn.  .  .  .  .  .  .  .  .  .     61   59.22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Supreme Court, Position 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Rebecca Duncan.  .  .  .  .  .  .  .  .  .     79   96.34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3    3.66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10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Rex Armstrong .  .  .  .  .  .  .  .  .  .     63   64.95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Kyle L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Krohn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 .  .  .  .  .  .  .  .  .  .     34   35.05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James (Jim) C Egan  .  .  .  .  .  .  .  .     84   97.67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2.33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Erika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Hadlock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 74   96.10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3    3.90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Circuit Court, 8th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Gregory L Baxter .  .  .  .  .  .  .  .  .     99   96.12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4    3.88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County Commissioner Position 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Mark E Bennett.  .  .  .  .  .  .  .  .  .     94   94.95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5    5.05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County Commissioner Position 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Mike Downing  .  .  .  .  .  .  .  .  .  .     14   11.11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Bill Harvey.  .  .  .  .  .  .  .  .  .  .     67   53.17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Bruce Nichols .  .  .  .  .  .  .  .  .  .     44   34.92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.79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Justice Of The Peace Baker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Raymond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Duman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 23   21.30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Josie Hermann .  .  .  .  .  .  .  .  .  .     27   25.00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Brent Kerns.  .  .  .  .  .  .  .  .  .  .     57   52.78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.93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PRECINCT REPORT       Baker County, Oregon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Run Date:06/01/18     Primary Election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RUN TIME:09:38 AM     May 15, 2018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STATISTICS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>0017 26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VOTES  PERCENT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 124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DEMOCRAT .  .  .  .  .     13   10.48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INDEPENDENT .  .  .  .      2    1.61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REPUBLICAN  .  .  .  .     81   65.32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REGISTERED VOTERS - NONPARTISAN .  .  .  .     28   22.58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TOTAL.  .  .  .  .  .  .  .     50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DEMOCRAT.  .  .  .  .  .  .      6   12.00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INDEPENDENT.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REPUBLICAN .  .  .  .  .  .     42   84.00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BALLOTS CAST - NONPARTISAN.  .  .  .  .  .      2    4.00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TOTAL  .  .  .  .  .  .  .          40.32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DEMOCRAT  .  .  .  .  .  .          46.15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INDEPENDENT  .  .  .  .  .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REPUBLICAN.  .  .  .  .  .          51.85</w:t>
      </w:r>
    </w:p>
    <w:bookmarkEnd w:id="0"/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VOTER TURNOUT - NONPARTISAN  .  .  .  .  .           7.14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(Democrat)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Eric Burnette .  .  .  .  .  .  .  .  .  .      1   33.33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Michael Byrne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Tim S White.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Raz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Mason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Jamie McLeod-Skinner.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James (Jim)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Crary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Jennifer (Jenni)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Neahring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    1   33.33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33.33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Ed Jones.  .  .  .  .  .  .  .  .  .  .  .      1   33.33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Kate Brown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Candace Neville  .  .  .  .  .  .  .  .  .      1   33.33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33.33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Senator, 30th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Solea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Kabakov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  1   50.00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50.00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NO CANDIDATE FILED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(Republican)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Randy Pollock .  .  .  .  .  .  .  .  .  .      1    2.44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 Walden.  .  .  .  .  .  .  .  .  .  .     36   87.80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Paul J Romero Jr .  .  .  .  .  .  .  .  .      4    9.76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Knute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Buehler .  .  .  .  .  .  .  .  .  .      4   10.00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Keenan W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Bohach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 C Wooldridge.  .  .  .  .  .  .  .  .      9   22.50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Jonathan I Edwards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lll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David W Stauffer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Jeff Smith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Jack W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Tacy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Brett Hyland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Bruce Cuff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Sam Carpenter .  .  .  .  .  .  .  .  .  .     27   67.50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Senator, 30th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Cliff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Bentz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.  .  .     41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Lynn P Findley.  .  .  .  .  .  .  .  .  .     35   97.22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2.78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(Independent)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US Representative, 2nd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Mark R Roberts.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Governor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Dan (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Mr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P)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Pistoresi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>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Skye J Allen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Patrick Starnes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State Representative, 60th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NO CANDIDATE FILED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               ********** (NONPARTISAN) **********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Comm. of the Bureau of Labor and Ind.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Lou Ogden  .  .  .  .  .  .  .  .  .  .  .     22   66.67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Val Hoyle  .  .  .  .  .  .  .  .  .  .  .      4   12.12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Jack Howard.  .  .  .  .  .  .  .  .  .  .      7   21.21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Supreme Court, Position 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Van Pounds .  .  .  .  .  .  .  .  .  .  .     18   54.55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Meagan A Flynn.  .  .  .  .  .  .  .  .  .     15   45.45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Supreme Court, Position 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Rebecca Duncan.  .  .  .  .  .  .  .  .  .     24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10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Rex Armstrong .  .  .  .  .  .  .  .  .  .     20   68.97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Kyle L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Krohn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 .  .  .  .  .  .  .  .  .  .      9   31.03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6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James (Jim) C Egan  .  .  .  .  .  .  .  .     28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Court of Appeals, Pos. 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Erika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Hadlock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 26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Judge of the Circuit Court, 8th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Gregory L Baxter .  .  .  .  .  .  .  .  .     37  100.00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County Commissioner Position 2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Mark E Bennett.  .  .  .  .  .  .  .  .  .     41   95.35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4.65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County Commissioner Position 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Mike Downing  .  .  .  .  .  .  .  .  .  .      5   11.11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Bill Harvey.  .  .  .  .  .  .  .  .  .  .     22   48.89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Bruce Nichols .  .  .  .  .  .  .  .  .  .     18   40.00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Justice Of The Peace Baker District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Raymond </w:t>
      </w:r>
      <w:proofErr w:type="spellStart"/>
      <w:r w:rsidRPr="0019469F">
        <w:rPr>
          <w:rFonts w:ascii="Courier New" w:eastAsia="Times New Roman" w:hAnsi="Courier New" w:cs="Courier New"/>
          <w:sz w:val="20"/>
          <w:szCs w:val="20"/>
        </w:rPr>
        <w:t>Duman</w:t>
      </w:r>
      <w:proofErr w:type="spellEnd"/>
      <w:r w:rsidRPr="0019469F">
        <w:rPr>
          <w:rFonts w:ascii="Courier New" w:eastAsia="Times New Roman" w:hAnsi="Courier New" w:cs="Courier New"/>
          <w:sz w:val="20"/>
          <w:szCs w:val="20"/>
        </w:rPr>
        <w:t xml:space="preserve"> .  .  .  .  .  .  .  .  .  .      7   23.33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Josie Hermann .  .  .  .  .  .  .  .  .  .      6   20.00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Brent Kerns.  .  .  .  .  .  .  .  .  .  .     17   56.67</w:t>
      </w:r>
    </w:p>
    <w:p w:rsidR="0019469F" w:rsidRPr="0019469F" w:rsidRDefault="0019469F" w:rsidP="00194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469F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DC44B4" w:rsidRDefault="0019469F"/>
    <w:sectPr w:rsidR="00DC44B4" w:rsidSect="0019469F">
      <w:pgSz w:w="12240" w:h="15840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9F"/>
    <w:rsid w:val="00062058"/>
    <w:rsid w:val="000B4F53"/>
    <w:rsid w:val="001523FB"/>
    <w:rsid w:val="0019469F"/>
    <w:rsid w:val="001A30FE"/>
    <w:rsid w:val="00290C0F"/>
    <w:rsid w:val="002D5E69"/>
    <w:rsid w:val="00353036"/>
    <w:rsid w:val="003E694B"/>
    <w:rsid w:val="0040106E"/>
    <w:rsid w:val="0043471B"/>
    <w:rsid w:val="00457235"/>
    <w:rsid w:val="004D6569"/>
    <w:rsid w:val="0050379A"/>
    <w:rsid w:val="005346B5"/>
    <w:rsid w:val="005F36B7"/>
    <w:rsid w:val="00601AFF"/>
    <w:rsid w:val="006242A8"/>
    <w:rsid w:val="006C186B"/>
    <w:rsid w:val="006D783A"/>
    <w:rsid w:val="006E6540"/>
    <w:rsid w:val="006E6BD5"/>
    <w:rsid w:val="00835C84"/>
    <w:rsid w:val="0091785E"/>
    <w:rsid w:val="00A54B65"/>
    <w:rsid w:val="00A76B0E"/>
    <w:rsid w:val="00BB45BF"/>
    <w:rsid w:val="00BD6A73"/>
    <w:rsid w:val="00BF78BA"/>
    <w:rsid w:val="00C71489"/>
    <w:rsid w:val="00C72C26"/>
    <w:rsid w:val="00D2295E"/>
    <w:rsid w:val="00E40EA7"/>
    <w:rsid w:val="00E55B62"/>
    <w:rsid w:val="00EF35C0"/>
    <w:rsid w:val="00F1555A"/>
    <w:rsid w:val="00FC3A03"/>
    <w:rsid w:val="00FD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537B8-A2EC-4033-B8F1-D3455A04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6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6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1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6AA3E8D.dotm</Template>
  <TotalTime>6</TotalTime>
  <Pages>55</Pages>
  <Words>18662</Words>
  <Characters>106377</Characters>
  <Application>Microsoft Office Word</Application>
  <DocSecurity>0</DocSecurity>
  <Lines>886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Secretary of State</Company>
  <LinksUpToDate>false</LinksUpToDate>
  <CharactersWithSpaces>124790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Mifsud</dc:creator>
  <cp:keywords/>
  <dc:description/>
  <cp:lastModifiedBy>Candy Mifsud</cp:lastModifiedBy>
  <cp:revision>1</cp:revision>
  <dcterms:created xsi:type="dcterms:W3CDTF">2018-06-01T17:01:00Z</dcterms:created>
  <dcterms:modified xsi:type="dcterms:W3CDTF">2018-06-01T17:07:00Z</dcterms:modified>
</cp:coreProperties>
</file>